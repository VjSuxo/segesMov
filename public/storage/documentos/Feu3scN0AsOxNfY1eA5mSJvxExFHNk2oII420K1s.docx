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C2" w:rsidRDefault="002D4B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07368" wp14:editId="4F080FF5">
                <wp:simplePos x="0" y="0"/>
                <wp:positionH relativeFrom="page">
                  <wp:posOffset>1000125</wp:posOffset>
                </wp:positionH>
                <wp:positionV relativeFrom="paragraph">
                  <wp:posOffset>60960</wp:posOffset>
                </wp:positionV>
                <wp:extent cx="6010275" cy="1428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"/>
                        </a:xfrm>
                        <a:prstGeom prst="rect">
                          <a:avLst/>
                        </a:prstGeom>
                        <a:solidFill>
                          <a:srgbClr val="B626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DA88" id="Rectángulo 1" o:spid="_x0000_s1026" style="position:absolute;margin-left:78.75pt;margin-top:4.8pt;width:473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" fillcolor="#b62629" stroked="f" strokeweight="1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9062B" wp14:editId="094E6323">
                <wp:simplePos x="0" y="0"/>
                <wp:positionH relativeFrom="column">
                  <wp:posOffset>6110869</wp:posOffset>
                </wp:positionH>
                <wp:positionV relativeFrom="paragraph">
                  <wp:posOffset>-720090</wp:posOffset>
                </wp:positionV>
                <wp:extent cx="137795" cy="116395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163955"/>
                        </a:xfrm>
                        <a:prstGeom prst="rect">
                          <a:avLst/>
                        </a:prstGeom>
                        <a:solidFill>
                          <a:srgbClr val="062E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F6B2C" id="Rectángulo 2" o:spid="_x0000_s1026" style="position:absolute;margin-left:481.15pt;margin-top:-56.7pt;width:10.85pt;height:9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" fillcolor="#062e5f" stroked="f" strokeweight="1pt"/>
            </w:pict>
          </mc:Fallback>
        </mc:AlternateContent>
      </w:r>
    </w:p>
    <w:p w:rsidR="00196E50" w:rsidRDefault="002D4BC2" w:rsidP="002D4BC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F2D20" wp14:editId="335316BE">
                <wp:simplePos x="0" y="0"/>
                <wp:positionH relativeFrom="margin">
                  <wp:posOffset>361950</wp:posOffset>
                </wp:positionH>
                <wp:positionV relativeFrom="paragraph">
                  <wp:posOffset>19050</wp:posOffset>
                </wp:positionV>
                <wp:extent cx="52184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BC2" w:rsidRPr="00074CB8" w:rsidRDefault="002D4BC2" w:rsidP="002D4BC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74CB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Universidad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“</w:t>
                            </w:r>
                            <w:r w:rsidR="0068215F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Mayor de San Andrés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5F2D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5pt;margin-top:1.5pt;width:410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" filled="f" stroked="f">
                <v:textbox style="mso-fit-shape-to-text:t">
                  <w:txbxContent>
                    <w:p w:rsidR="002D4BC2" w:rsidRPr="00074CB8" w:rsidRDefault="002D4BC2" w:rsidP="002D4BC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74CB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Universidad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“</w:t>
                      </w:r>
                      <w:r w:rsidR="0068215F">
                        <w:rPr>
                          <w:rFonts w:ascii="Arial" w:hAnsi="Arial" w:cs="Arial"/>
                          <w:b/>
                          <w:sz w:val="32"/>
                        </w:rPr>
                        <w:t>Mayor de San Andrés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4BC2" w:rsidRDefault="002D4BC2" w:rsidP="0068215F">
      <w:pPr>
        <w:jc w:val="center"/>
      </w:pPr>
    </w:p>
    <w:sdt>
      <w:sdtPr>
        <w:alias w:val="Nombre de la Facultad"/>
        <w:tag w:val="Nombre de la Facultad"/>
        <w:id w:val="-65426041"/>
        <w:placeholder>
          <w:docPart w:val="965463DBEF7F40B697EE34986EE5041E"/>
        </w:placeholder>
        <w:showingPlcHdr/>
      </w:sdtPr>
      <w:sdtEndPr/>
      <w:sdtContent>
        <w:p w:rsidR="0068215F" w:rsidRDefault="0068215F" w:rsidP="0068215F">
          <w:pPr>
            <w:tabs>
              <w:tab w:val="left" w:pos="1589"/>
            </w:tabs>
            <w:jc w:val="center"/>
          </w:pPr>
          <w:r w:rsidRPr="00BE30BC">
            <w:rPr>
              <w:rFonts w:ascii="Arial" w:hAnsi="Arial" w:cs="Arial"/>
              <w:b/>
              <w:sz w:val="28"/>
              <w:szCs w:val="28"/>
            </w:rPr>
            <w:t>[Nombre de la Facultad]</w:t>
          </w:r>
        </w:p>
      </w:sdtContent>
    </w:sdt>
    <w:p w:rsidR="002D4BC2" w:rsidRDefault="002D4BC2" w:rsidP="002D4BC2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B0D9422" wp14:editId="02F8D6A3">
            <wp:simplePos x="0" y="0"/>
            <wp:positionH relativeFrom="page">
              <wp:align>center</wp:align>
            </wp:positionH>
            <wp:positionV relativeFrom="paragraph">
              <wp:posOffset>15240</wp:posOffset>
            </wp:positionV>
            <wp:extent cx="1844566" cy="3711006"/>
            <wp:effectExtent l="0" t="0" r="381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sa1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66" cy="371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BC2" w:rsidRDefault="002D4BC2" w:rsidP="002D4BC2"/>
    <w:p w:rsidR="002D4BC2" w:rsidRDefault="002D4BC2" w:rsidP="002D4BC2"/>
    <w:p w:rsidR="002D4BC2" w:rsidRDefault="002D4BC2" w:rsidP="002D4BC2"/>
    <w:p w:rsidR="002D4BC2" w:rsidRDefault="002D4BC2" w:rsidP="002D4BC2"/>
    <w:p w:rsidR="002D4BC2" w:rsidRDefault="002D4BC2" w:rsidP="002D4BC2">
      <w:bookmarkStart w:id="0" w:name="_GoBack"/>
      <w:bookmarkEnd w:id="0"/>
    </w:p>
    <w:p w:rsidR="002D4BC2" w:rsidRDefault="002D4BC2" w:rsidP="002D4BC2"/>
    <w:p w:rsidR="002D4BC2" w:rsidRDefault="002D4BC2" w:rsidP="002D4BC2"/>
    <w:p w:rsidR="0068215F" w:rsidRDefault="0068215F" w:rsidP="002D4BC2"/>
    <w:p w:rsidR="0068215F" w:rsidRDefault="0068215F" w:rsidP="002D4BC2"/>
    <w:p w:rsidR="0068215F" w:rsidRDefault="0068215F" w:rsidP="002D4BC2"/>
    <w:p w:rsidR="0068215F" w:rsidRDefault="0068215F" w:rsidP="002D4BC2"/>
    <w:p w:rsidR="0068215F" w:rsidRDefault="0068215F" w:rsidP="002D4BC2"/>
    <w:p w:rsidR="0068215F" w:rsidRPr="00074CB8" w:rsidRDefault="0068215F" w:rsidP="0068215F">
      <w:pPr>
        <w:pStyle w:val="Puesto"/>
        <w:rPr>
          <w:noProof/>
          <w:sz w:val="20"/>
        </w:rPr>
      </w:pPr>
      <w:r w:rsidRPr="00074CB8">
        <w:rPr>
          <w:sz w:val="20"/>
        </w:rPr>
        <w:tab/>
      </w:r>
    </w:p>
    <w:p w:rsidR="0068215F" w:rsidRDefault="006325C1" w:rsidP="0068215F">
      <w:pPr>
        <w:tabs>
          <w:tab w:val="left" w:pos="1589"/>
        </w:tabs>
        <w:jc w:val="center"/>
      </w:pPr>
      <w:sdt>
        <w:sdtPr>
          <w:alias w:val="Titulo del trabajo"/>
          <w:tag w:val="Titulo del trabajo"/>
          <w:id w:val="36987256"/>
          <w:placeholder>
            <w:docPart w:val="29419D6B5836451294ECF0B6887F2017"/>
          </w:placeholder>
          <w:temporary/>
          <w:showingPlcHdr/>
        </w:sdtPr>
        <w:sdtEndPr/>
        <w:sdtContent>
          <w:r w:rsidR="0068215F" w:rsidRPr="005958AB">
            <w:rPr>
              <w:b/>
              <w:color w:val="2F5496" w:themeColor="accent5" w:themeShade="BF"/>
              <w:sz w:val="36"/>
            </w:rPr>
            <w:t>[Escriba el título del trabajo]</w:t>
          </w:r>
          <w:r w:rsidR="0068215F" w:rsidRPr="005958AB">
            <w:rPr>
              <w:color w:val="2F5496" w:themeColor="accent5" w:themeShade="BF"/>
              <w:sz w:val="36"/>
            </w:rPr>
            <w:t xml:space="preserve"> </w:t>
          </w:r>
        </w:sdtContent>
      </w:sdt>
    </w:p>
    <w:sdt>
      <w:sdtPr>
        <w:alias w:val="Subtitulo del trabajo"/>
        <w:tag w:val="Subtitulo del trabajo"/>
        <w:id w:val="36987642"/>
        <w:placeholder>
          <w:docPart w:val="3D2ED6C466FD4C25A37A1A48713237D5"/>
        </w:placeholder>
        <w:showingPlcHdr/>
      </w:sdtPr>
      <w:sdtEndPr/>
      <w:sdtContent>
        <w:p w:rsidR="0068215F" w:rsidRDefault="0068215F" w:rsidP="0068215F">
          <w:pPr>
            <w:tabs>
              <w:tab w:val="left" w:pos="1589"/>
            </w:tabs>
            <w:jc w:val="center"/>
          </w:pPr>
          <w:r w:rsidRPr="00A87455">
            <w:t>[</w:t>
          </w:r>
          <w:r>
            <w:t>Escriba el subtítulo del trabajo</w:t>
          </w:r>
          <w:r w:rsidRPr="00A87455">
            <w:t>]</w:t>
          </w:r>
        </w:p>
      </w:sdtContent>
    </w:sdt>
    <w:p w:rsidR="0068215F" w:rsidRDefault="0068215F" w:rsidP="0068215F">
      <w:pPr>
        <w:tabs>
          <w:tab w:val="left" w:pos="1589"/>
        </w:tabs>
      </w:pPr>
    </w:p>
    <w:p w:rsidR="0068215F" w:rsidRDefault="0068215F" w:rsidP="0068215F">
      <w:pPr>
        <w:tabs>
          <w:tab w:val="left" w:pos="1589"/>
        </w:tabs>
        <w:ind w:left="2124"/>
      </w:pPr>
      <w:r w:rsidRPr="00EE434A">
        <w:rPr>
          <w:b/>
          <w:color w:val="3B3838" w:themeColor="background2" w:themeShade="40"/>
          <w:sz w:val="24"/>
        </w:rPr>
        <w:t>Universitario</w:t>
      </w:r>
      <w:r>
        <w:rPr>
          <w:b/>
          <w:color w:val="3B3838" w:themeColor="background2" w:themeShade="40"/>
          <w:sz w:val="24"/>
        </w:rPr>
        <w:t>(a)</w:t>
      </w:r>
      <w:r w:rsidRPr="00EE434A">
        <w:rPr>
          <w:b/>
          <w:color w:val="3B3838" w:themeColor="background2" w:themeShade="40"/>
          <w:sz w:val="24"/>
        </w:rPr>
        <w:t>:</w:t>
      </w:r>
      <w:r>
        <w:t xml:space="preserve"> </w:t>
      </w:r>
      <w:sdt>
        <w:sdtPr>
          <w:id w:val="18534652"/>
          <w:placeholder>
            <w:docPart w:val="33FA8665690C400FA13E9974381C68A6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[Nombre del estudiante]</w:t>
          </w:r>
        </w:sdtContent>
      </w:sdt>
    </w:p>
    <w:p w:rsidR="0068215F" w:rsidRDefault="0068215F" w:rsidP="0068215F">
      <w:pPr>
        <w:tabs>
          <w:tab w:val="left" w:pos="1589"/>
        </w:tabs>
        <w:ind w:left="2124"/>
      </w:pPr>
      <w:r w:rsidRPr="00EE434A">
        <w:rPr>
          <w:b/>
          <w:color w:val="3B3838" w:themeColor="background2" w:themeShade="40"/>
          <w:sz w:val="24"/>
        </w:rPr>
        <w:t>Carrera:</w:t>
      </w:r>
      <w:r>
        <w:t xml:space="preserve"> </w:t>
      </w:r>
      <w:sdt>
        <w:sdtPr>
          <w:id w:val="212564737"/>
          <w:placeholder>
            <w:docPart w:val="B2D917F3C3924055ACD81E7BEAAE1652"/>
          </w:placeholder>
          <w:temporary/>
          <w:showingPlcHdr/>
        </w:sdtPr>
        <w:sdtEndPr/>
        <w:sdtContent>
          <w:r>
            <w:t>[Nombre de la Carrera]</w:t>
          </w:r>
        </w:sdtContent>
      </w:sdt>
    </w:p>
    <w:p w:rsidR="0068215F" w:rsidRDefault="0068215F" w:rsidP="0068215F">
      <w:pPr>
        <w:tabs>
          <w:tab w:val="left" w:pos="1589"/>
        </w:tabs>
        <w:ind w:left="1589"/>
        <w:rPr>
          <w:sz w:val="20"/>
          <w:szCs w:val="20"/>
        </w:rPr>
      </w:pPr>
      <w:r>
        <w:rPr>
          <w:sz w:val="20"/>
          <w:szCs w:val="20"/>
        </w:rPr>
        <w:tab/>
      </w:r>
      <w:r w:rsidRPr="00EE434A">
        <w:rPr>
          <w:b/>
          <w:color w:val="3B3838" w:themeColor="background2" w:themeShade="40"/>
          <w:sz w:val="24"/>
        </w:rPr>
        <w:t>Docente:</w:t>
      </w:r>
      <w:r>
        <w:rPr>
          <w:sz w:val="20"/>
          <w:szCs w:val="20"/>
        </w:rPr>
        <w:t xml:space="preserve"> </w:t>
      </w:r>
      <w:sdt>
        <w:sdtPr>
          <w:id w:val="1782609670"/>
          <w:placeholder>
            <w:docPart w:val="F3DBB9DC3A124855B6654AAED227DCD4"/>
          </w:placeholder>
          <w:temporary/>
          <w:showingPlcHdr/>
        </w:sdtPr>
        <w:sdtEndPr/>
        <w:sdtContent>
          <w:r>
            <w:t>[Nombre del Docente]</w:t>
          </w:r>
        </w:sdtContent>
      </w:sdt>
    </w:p>
    <w:p w:rsidR="0068215F" w:rsidRDefault="0068215F" w:rsidP="0068215F">
      <w:pPr>
        <w:tabs>
          <w:tab w:val="left" w:pos="1589"/>
        </w:tabs>
        <w:ind w:left="1589"/>
        <w:rPr>
          <w:sz w:val="20"/>
          <w:szCs w:val="20"/>
        </w:rPr>
      </w:pPr>
      <w:r>
        <w:rPr>
          <w:sz w:val="20"/>
          <w:szCs w:val="20"/>
        </w:rPr>
        <w:tab/>
      </w:r>
      <w:r w:rsidRPr="00EE434A">
        <w:rPr>
          <w:b/>
          <w:color w:val="3B3838" w:themeColor="background2" w:themeShade="40"/>
          <w:sz w:val="24"/>
        </w:rPr>
        <w:t>Paralelo:</w:t>
      </w:r>
      <w:r>
        <w:rPr>
          <w:sz w:val="20"/>
          <w:szCs w:val="20"/>
        </w:rPr>
        <w:t xml:space="preserve"> </w:t>
      </w:r>
      <w:sdt>
        <w:sdtPr>
          <w:id w:val="-1567719428"/>
          <w:placeholder>
            <w:docPart w:val="A1E91BF212934C05974F0F6D9408AFC4"/>
          </w:placeholder>
          <w:temporary/>
          <w:showingPlcHdr/>
        </w:sdtPr>
        <w:sdtEndPr/>
        <w:sdtContent>
          <w:r>
            <w:t>[Paralelo o Curso]</w:t>
          </w:r>
        </w:sdtContent>
      </w:sdt>
    </w:p>
    <w:p w:rsidR="0068215F" w:rsidRDefault="0068215F" w:rsidP="0068215F">
      <w:pPr>
        <w:tabs>
          <w:tab w:val="left" w:pos="1589"/>
        </w:tabs>
        <w:ind w:left="1589"/>
      </w:pPr>
      <w:r>
        <w:rPr>
          <w:sz w:val="20"/>
          <w:szCs w:val="20"/>
        </w:rPr>
        <w:tab/>
      </w:r>
      <w:r w:rsidRPr="00EE434A">
        <w:rPr>
          <w:b/>
          <w:color w:val="3B3838" w:themeColor="background2" w:themeShade="40"/>
          <w:sz w:val="24"/>
        </w:rPr>
        <w:t>Fecha:</w:t>
      </w:r>
      <w:r>
        <w:rPr>
          <w:b/>
          <w:color w:val="3B3838" w:themeColor="background2" w:themeShade="40"/>
          <w:sz w:val="24"/>
        </w:rPr>
        <w:t xml:space="preserve"> </w:t>
      </w:r>
      <w:r>
        <w:rPr>
          <w:sz w:val="20"/>
          <w:szCs w:val="20"/>
        </w:rPr>
        <w:t xml:space="preserve"> </w:t>
      </w:r>
      <w:sdt>
        <w:sdtPr>
          <w:alias w:val="Fecha"/>
          <w:tag w:val=""/>
          <w:id w:val="2032065285"/>
          <w:placeholder>
            <w:docPart w:val="6FA50895BBA34E518DF026AB5FFA5707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' de 'MMMM' de 'yyyy"/>
            <w:lid w:val="es-ES"/>
            <w:storeMappedDataAs w:val="dateTime"/>
            <w:calendar w:val="gregorian"/>
          </w:date>
        </w:sdtPr>
        <w:sdtEndPr/>
        <w:sdtContent>
          <w:r w:rsidRPr="00C84D22">
            <w:t>[Fecha]</w:t>
          </w:r>
        </w:sdtContent>
      </w:sdt>
    </w:p>
    <w:p w:rsidR="0068215F" w:rsidRDefault="0068215F" w:rsidP="0068215F">
      <w:pPr>
        <w:tabs>
          <w:tab w:val="left" w:pos="1589"/>
        </w:tabs>
      </w:pPr>
    </w:p>
    <w:p w:rsidR="0068215F" w:rsidRPr="00EE434A" w:rsidRDefault="0068215F" w:rsidP="0068215F">
      <w:pPr>
        <w:tabs>
          <w:tab w:val="left" w:pos="1589"/>
        </w:tabs>
        <w:jc w:val="center"/>
        <w:rPr>
          <w:b/>
          <w:color w:val="3B3838" w:themeColor="background2" w:themeShade="40"/>
          <w:szCs w:val="20"/>
        </w:rPr>
      </w:pPr>
      <w:r>
        <w:rPr>
          <w:b/>
          <w:color w:val="3B3838" w:themeColor="background2" w:themeShade="40"/>
          <w:sz w:val="24"/>
        </w:rPr>
        <w:t>La Paz</w:t>
      </w:r>
      <w:r w:rsidRPr="00EE434A">
        <w:rPr>
          <w:b/>
          <w:color w:val="3B3838" w:themeColor="background2" w:themeShade="40"/>
          <w:sz w:val="24"/>
        </w:rPr>
        <w:t xml:space="preserve"> - Bolivia</w:t>
      </w:r>
    </w:p>
    <w:p w:rsidR="0068215F" w:rsidRDefault="0068215F" w:rsidP="002D4BC2"/>
    <w:p w:rsidR="000131EB" w:rsidRDefault="000131EB" w:rsidP="002D4BC2"/>
    <w:sectPr w:rsidR="000131EB" w:rsidSect="002D4BC2">
      <w:footerReference w:type="default" r:id="rId7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5C1" w:rsidRDefault="006325C1" w:rsidP="0068215F">
      <w:pPr>
        <w:spacing w:after="0" w:line="240" w:lineRule="auto"/>
      </w:pPr>
      <w:r>
        <w:separator/>
      </w:r>
    </w:p>
  </w:endnote>
  <w:endnote w:type="continuationSeparator" w:id="0">
    <w:p w:rsidR="006325C1" w:rsidRDefault="006325C1" w:rsidP="0068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6A4" w:rsidRDefault="009C1346" w:rsidP="007626A4">
    <w:pPr>
      <w:pStyle w:val="Piedepgina"/>
      <w:jc w:val="right"/>
    </w:pPr>
    <w:r>
      <w:rPr>
        <w:noProof/>
        <w:lang w:eastAsia="es-ES"/>
      </w:rPr>
      <w:drawing>
        <wp:inline distT="0" distB="0" distL="0" distR="0">
          <wp:extent cx="3370580" cy="178479"/>
          <wp:effectExtent l="0" t="0" r="127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arca-iboli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7091" cy="203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5C1" w:rsidRDefault="006325C1" w:rsidP="0068215F">
      <w:pPr>
        <w:spacing w:after="0" w:line="240" w:lineRule="auto"/>
      </w:pPr>
      <w:r>
        <w:separator/>
      </w:r>
    </w:p>
  </w:footnote>
  <w:footnote w:type="continuationSeparator" w:id="0">
    <w:p w:rsidR="006325C1" w:rsidRDefault="006325C1" w:rsidP="00682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C2"/>
    <w:rsid w:val="000131EB"/>
    <w:rsid w:val="00196E50"/>
    <w:rsid w:val="002D4BC2"/>
    <w:rsid w:val="006325C1"/>
    <w:rsid w:val="0068215F"/>
    <w:rsid w:val="007626A4"/>
    <w:rsid w:val="00907110"/>
    <w:rsid w:val="009C1346"/>
    <w:rsid w:val="00B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4BC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82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15F"/>
  </w:style>
  <w:style w:type="paragraph" w:styleId="Piedepgina">
    <w:name w:val="footer"/>
    <w:basedOn w:val="Normal"/>
    <w:link w:val="PiedepginaCar"/>
    <w:uiPriority w:val="99"/>
    <w:unhideWhenUsed/>
    <w:rsid w:val="006821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15F"/>
  </w:style>
  <w:style w:type="paragraph" w:styleId="Puesto">
    <w:name w:val="Title"/>
    <w:basedOn w:val="Normal"/>
    <w:next w:val="Normal"/>
    <w:link w:val="PuestoCar"/>
    <w:uiPriority w:val="2"/>
    <w:qFormat/>
    <w:rsid w:val="0068215F"/>
    <w:pPr>
      <w:spacing w:after="4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200"/>
      <w:szCs w:val="20"/>
      <w:lang w:val="en-US"/>
    </w:rPr>
  </w:style>
  <w:style w:type="character" w:customStyle="1" w:styleId="PuestoCar">
    <w:name w:val="Puesto Car"/>
    <w:basedOn w:val="Fuentedeprrafopredeter"/>
    <w:link w:val="Puesto"/>
    <w:uiPriority w:val="2"/>
    <w:rsid w:val="0068215F"/>
    <w:rPr>
      <w:rFonts w:asciiTheme="majorHAnsi" w:eastAsiaTheme="majorEastAsia" w:hAnsiTheme="majorHAnsi" w:cstheme="majorBidi"/>
      <w:b/>
      <w:bCs/>
      <w:color w:val="5B9BD5" w:themeColor="accent1"/>
      <w:sz w:val="2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5463DBEF7F40B697EE34986EE50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3BAA6-F398-4150-9DEC-93B7295B3F6E}"/>
      </w:docPartPr>
      <w:docPartBody>
        <w:p w:rsidR="00175C50" w:rsidRDefault="00F62030" w:rsidP="00F62030">
          <w:pPr>
            <w:pStyle w:val="965463DBEF7F40B697EE34986EE5041E"/>
          </w:pPr>
          <w:r w:rsidRPr="00BE30BC">
            <w:rPr>
              <w:rFonts w:ascii="Arial" w:hAnsi="Arial" w:cs="Arial"/>
              <w:b/>
              <w:sz w:val="28"/>
              <w:szCs w:val="28"/>
            </w:rPr>
            <w:t>[Nombre de la Facultad]</w:t>
          </w:r>
        </w:p>
      </w:docPartBody>
    </w:docPart>
    <w:docPart>
      <w:docPartPr>
        <w:name w:val="29419D6B5836451294ECF0B6887F2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D576-68B4-435F-B8C4-D58E57BF028F}"/>
      </w:docPartPr>
      <w:docPartBody>
        <w:p w:rsidR="00175C50" w:rsidRDefault="00F62030" w:rsidP="00F62030">
          <w:pPr>
            <w:pStyle w:val="29419D6B5836451294ECF0B6887F2017"/>
          </w:pPr>
          <w:r w:rsidRPr="005958AB">
            <w:rPr>
              <w:b/>
              <w:color w:val="2F5496" w:themeColor="accent5" w:themeShade="BF"/>
              <w:sz w:val="36"/>
            </w:rPr>
            <w:t>[Escriba el título del trabajo]</w:t>
          </w:r>
          <w:r w:rsidRPr="005958AB">
            <w:rPr>
              <w:color w:val="2F5496" w:themeColor="accent5" w:themeShade="BF"/>
              <w:sz w:val="36"/>
            </w:rPr>
            <w:t xml:space="preserve"> </w:t>
          </w:r>
        </w:p>
      </w:docPartBody>
    </w:docPart>
    <w:docPart>
      <w:docPartPr>
        <w:name w:val="3D2ED6C466FD4C25A37A1A487132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8F0C-81D0-4DA4-AB99-84F201EE046A}"/>
      </w:docPartPr>
      <w:docPartBody>
        <w:p w:rsidR="00175C50" w:rsidRDefault="00F62030" w:rsidP="00F62030">
          <w:pPr>
            <w:pStyle w:val="3D2ED6C466FD4C25A37A1A48713237D5"/>
          </w:pPr>
          <w:r w:rsidRPr="00A87455">
            <w:t>[</w:t>
          </w:r>
          <w:r>
            <w:t>Escriba el subtítulo del trabajo</w:t>
          </w:r>
          <w:r w:rsidRPr="00A87455">
            <w:t>]</w:t>
          </w:r>
        </w:p>
      </w:docPartBody>
    </w:docPart>
    <w:docPart>
      <w:docPartPr>
        <w:name w:val="33FA8665690C400FA13E9974381C6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D261-12A0-42B3-B503-3219EC855C47}"/>
      </w:docPartPr>
      <w:docPartBody>
        <w:p w:rsidR="00175C50" w:rsidRDefault="00F62030" w:rsidP="00F62030">
          <w:pPr>
            <w:pStyle w:val="33FA8665690C400FA13E9974381C68A6"/>
          </w:pPr>
          <w:r>
            <w:t>[Nombre del estudiante]</w:t>
          </w:r>
        </w:p>
      </w:docPartBody>
    </w:docPart>
    <w:docPart>
      <w:docPartPr>
        <w:name w:val="B2D917F3C3924055ACD81E7BEAAE1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18B9A-5FFF-4F37-AAC9-BEC0D6F19082}"/>
      </w:docPartPr>
      <w:docPartBody>
        <w:p w:rsidR="00175C50" w:rsidRDefault="00F62030" w:rsidP="00F62030">
          <w:pPr>
            <w:pStyle w:val="B2D917F3C3924055ACD81E7BEAAE1652"/>
          </w:pPr>
          <w:r>
            <w:t>[Nombre de la Carrera]</w:t>
          </w:r>
        </w:p>
      </w:docPartBody>
    </w:docPart>
    <w:docPart>
      <w:docPartPr>
        <w:name w:val="F3DBB9DC3A124855B6654AAED227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0F57-0D5A-4ADB-80DB-40618F1891B6}"/>
      </w:docPartPr>
      <w:docPartBody>
        <w:p w:rsidR="00175C50" w:rsidRDefault="00F62030" w:rsidP="00F62030">
          <w:pPr>
            <w:pStyle w:val="F3DBB9DC3A124855B6654AAED227DCD4"/>
          </w:pPr>
          <w:r>
            <w:t>[Nombre del Docente]</w:t>
          </w:r>
        </w:p>
      </w:docPartBody>
    </w:docPart>
    <w:docPart>
      <w:docPartPr>
        <w:name w:val="A1E91BF212934C05974F0F6D9408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BCA9D-9406-4F21-8929-DBCD8D5AE835}"/>
      </w:docPartPr>
      <w:docPartBody>
        <w:p w:rsidR="00175C50" w:rsidRDefault="00F62030" w:rsidP="00F62030">
          <w:pPr>
            <w:pStyle w:val="A1E91BF212934C05974F0F6D9408AFC4"/>
          </w:pPr>
          <w:r>
            <w:t>[Paralelo o Curso]</w:t>
          </w:r>
        </w:p>
      </w:docPartBody>
    </w:docPart>
    <w:docPart>
      <w:docPartPr>
        <w:name w:val="6FA50895BBA34E518DF026AB5FFA5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AD2-58E9-4828-9243-858B1DC0856F}"/>
      </w:docPartPr>
      <w:docPartBody>
        <w:p w:rsidR="00175C50" w:rsidRDefault="00F62030" w:rsidP="00F62030">
          <w:pPr>
            <w:pStyle w:val="6FA50895BBA34E518DF026AB5FFA5707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30"/>
    <w:rsid w:val="00175C50"/>
    <w:rsid w:val="00427D15"/>
    <w:rsid w:val="00B1269D"/>
    <w:rsid w:val="00F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5463DBEF7F40B697EE34986EE5041E">
    <w:name w:val="965463DBEF7F40B697EE34986EE5041E"/>
    <w:rsid w:val="00F62030"/>
  </w:style>
  <w:style w:type="paragraph" w:customStyle="1" w:styleId="29419D6B5836451294ECF0B6887F2017">
    <w:name w:val="29419D6B5836451294ECF0B6887F2017"/>
    <w:rsid w:val="00F62030"/>
  </w:style>
  <w:style w:type="paragraph" w:customStyle="1" w:styleId="3D2ED6C466FD4C25A37A1A48713237D5">
    <w:name w:val="3D2ED6C466FD4C25A37A1A48713237D5"/>
    <w:rsid w:val="00F62030"/>
  </w:style>
  <w:style w:type="paragraph" w:customStyle="1" w:styleId="33FA8665690C400FA13E9974381C68A6">
    <w:name w:val="33FA8665690C400FA13E9974381C68A6"/>
    <w:rsid w:val="00F62030"/>
  </w:style>
  <w:style w:type="paragraph" w:customStyle="1" w:styleId="B2D917F3C3924055ACD81E7BEAAE1652">
    <w:name w:val="B2D917F3C3924055ACD81E7BEAAE1652"/>
    <w:rsid w:val="00F62030"/>
  </w:style>
  <w:style w:type="paragraph" w:customStyle="1" w:styleId="F3DBB9DC3A124855B6654AAED227DCD4">
    <w:name w:val="F3DBB9DC3A124855B6654AAED227DCD4"/>
    <w:rsid w:val="00F62030"/>
  </w:style>
  <w:style w:type="paragraph" w:customStyle="1" w:styleId="A1E91BF212934C05974F0F6D9408AFC4">
    <w:name w:val="A1E91BF212934C05974F0F6D9408AFC4"/>
    <w:rsid w:val="00F62030"/>
  </w:style>
  <w:style w:type="paragraph" w:customStyle="1" w:styleId="6FA50895BBA34E518DF026AB5FFA5707">
    <w:name w:val="6FA50895BBA34E518DF026AB5FFA5707"/>
    <w:rsid w:val="00F6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Caratula Umsa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</dc:creator>
  <cp:keywords/>
  <dc:description/>
  <cp:lastModifiedBy>juanc</cp:lastModifiedBy>
  <cp:revision>2</cp:revision>
  <dcterms:created xsi:type="dcterms:W3CDTF">2015-01-27T23:41:00Z</dcterms:created>
  <dcterms:modified xsi:type="dcterms:W3CDTF">2015-01-27T23:41:00Z</dcterms:modified>
</cp:coreProperties>
</file>